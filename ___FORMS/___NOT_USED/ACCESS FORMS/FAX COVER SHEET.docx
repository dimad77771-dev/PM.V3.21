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08B" w:rsidRDefault="00177AC0" w:rsidP="0020008B">
      <w:r>
        <w:rPr>
          <w:noProof/>
          <w:lang w:eastAsia="en-US"/>
        </w:rPr>
        <w:drawing>
          <wp:inline distT="0" distB="0" distL="0" distR="0" wp14:anchorId="7434A81A" wp14:editId="65736466">
            <wp:extent cx="990600" cy="1295400"/>
            <wp:effectExtent l="0" t="0" r="0" b="0"/>
            <wp:docPr id="1" name="Picture 1" descr="C:\Users\user\Desktop\Logo - Access Health Centre (3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esktop\Logo - Access Health Centre (3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C66" w:rsidRDefault="003A1C66" w:rsidP="0020008B"/>
    <w:p w:rsidR="0020008B" w:rsidRPr="003B1F3D" w:rsidRDefault="0020008B" w:rsidP="003B1F3D">
      <w:pPr>
        <w:spacing w:before="0" w:after="0"/>
        <w:rPr>
          <w:rFonts w:ascii="Arial" w:hAnsi="Arial" w:cs="Arial"/>
          <w:sz w:val="20"/>
        </w:rPr>
      </w:pPr>
      <w:r w:rsidRPr="003B1F3D">
        <w:rPr>
          <w:rFonts w:ascii="Arial" w:hAnsi="Arial" w:cs="Arial"/>
          <w:sz w:val="20"/>
        </w:rPr>
        <w:t>2130 North Park Drive, Unit 231</w:t>
      </w:r>
    </w:p>
    <w:p w:rsidR="0020008B" w:rsidRPr="003B1F3D" w:rsidRDefault="0020008B" w:rsidP="003B1F3D">
      <w:pPr>
        <w:spacing w:before="0" w:after="0"/>
        <w:rPr>
          <w:rFonts w:ascii="Arial" w:hAnsi="Arial" w:cs="Arial"/>
          <w:sz w:val="20"/>
        </w:rPr>
      </w:pPr>
      <w:r w:rsidRPr="003B1F3D">
        <w:rPr>
          <w:rFonts w:ascii="Arial" w:hAnsi="Arial" w:cs="Arial"/>
          <w:sz w:val="20"/>
        </w:rPr>
        <w:t>Brampton, ON,   L6S 0C9</w:t>
      </w:r>
    </w:p>
    <w:p w:rsidR="0020008B" w:rsidRPr="003B1F3D" w:rsidRDefault="0020008B" w:rsidP="003B1F3D">
      <w:pPr>
        <w:tabs>
          <w:tab w:val="left" w:pos="9165"/>
        </w:tabs>
        <w:spacing w:before="0" w:after="0"/>
        <w:rPr>
          <w:rFonts w:ascii="Arial" w:hAnsi="Arial" w:cs="Arial"/>
          <w:sz w:val="20"/>
        </w:rPr>
      </w:pPr>
      <w:r w:rsidRPr="003B1F3D">
        <w:rPr>
          <w:rFonts w:ascii="Arial" w:hAnsi="Arial" w:cs="Arial"/>
          <w:sz w:val="20"/>
        </w:rPr>
        <w:t xml:space="preserve">T: </w:t>
      </w:r>
      <w:r w:rsidR="00177AC0">
        <w:rPr>
          <w:rFonts w:ascii="Arial" w:hAnsi="Arial" w:cs="Arial"/>
          <w:sz w:val="20"/>
        </w:rPr>
        <w:t>905-792-0050</w:t>
      </w:r>
      <w:r w:rsidRPr="003B1F3D">
        <w:rPr>
          <w:rFonts w:ascii="Arial" w:hAnsi="Arial" w:cs="Arial"/>
          <w:sz w:val="20"/>
        </w:rPr>
        <w:t xml:space="preserve"> - FAX: 905</w:t>
      </w:r>
      <w:r w:rsidR="00177AC0">
        <w:rPr>
          <w:rFonts w:ascii="Arial" w:hAnsi="Arial" w:cs="Arial"/>
          <w:sz w:val="20"/>
        </w:rPr>
        <w:t>-792-2009</w:t>
      </w:r>
    </w:p>
    <w:p w:rsidR="0020008B" w:rsidRPr="003B1F3D" w:rsidRDefault="0020008B" w:rsidP="003B1F3D">
      <w:pPr>
        <w:tabs>
          <w:tab w:val="left" w:pos="9165"/>
        </w:tabs>
        <w:spacing w:before="0" w:after="0"/>
        <w:rPr>
          <w:rFonts w:ascii="Arial" w:hAnsi="Arial" w:cs="Arial"/>
          <w:sz w:val="24"/>
        </w:rPr>
      </w:pPr>
      <w:r w:rsidRPr="003B1F3D">
        <w:rPr>
          <w:rFonts w:ascii="Arial" w:hAnsi="Arial" w:cs="Arial"/>
          <w:sz w:val="24"/>
        </w:rPr>
        <w:tab/>
      </w:r>
    </w:p>
    <w:p w:rsidR="0020008B" w:rsidRPr="003B1F3D" w:rsidRDefault="00DF172B" w:rsidP="003B1F3D">
      <w:pPr>
        <w:tabs>
          <w:tab w:val="left" w:pos="9165"/>
        </w:tabs>
        <w:spacing w:before="0" w:after="0"/>
        <w:rPr>
          <w:rFonts w:ascii="Arial" w:hAnsi="Arial" w:cs="Arial"/>
          <w:sz w:val="14"/>
        </w:rPr>
      </w:pPr>
      <w:hyperlink r:id="rId11" w:history="1">
        <w:r w:rsidR="00177AC0">
          <w:rPr>
            <w:rStyle w:val="Hyperlink"/>
            <w:rFonts w:ascii="Arial" w:hAnsi="Arial" w:cs="Arial"/>
            <w:sz w:val="22"/>
          </w:rPr>
          <w:t>www.accesshealthcentre.ca</w:t>
        </w:r>
      </w:hyperlink>
    </w:p>
    <w:p w:rsidR="0020008B" w:rsidRPr="003B1F3D" w:rsidRDefault="00DF172B" w:rsidP="003B1F3D">
      <w:pPr>
        <w:spacing w:before="0" w:after="0"/>
        <w:rPr>
          <w:rFonts w:ascii="Arial" w:hAnsi="Arial" w:cs="Arial"/>
          <w:sz w:val="22"/>
        </w:rPr>
      </w:pPr>
      <w:hyperlink r:id="rId12" w:history="1">
        <w:r w:rsidR="00177AC0">
          <w:rPr>
            <w:rStyle w:val="Hyperlink"/>
            <w:rFonts w:ascii="Arial" w:hAnsi="Arial" w:cs="Arial"/>
            <w:sz w:val="22"/>
          </w:rPr>
          <w:t>info@accesshealthcentre.ca</w:t>
        </w:r>
      </w:hyperlink>
    </w:p>
    <w:p w:rsidR="003B1F3D" w:rsidRDefault="003B1F3D" w:rsidP="0087356A">
      <w:pPr>
        <w:pStyle w:val="Title"/>
        <w:spacing w:before="0"/>
        <w:ind w:left="0"/>
        <w:rPr>
          <w:sz w:val="56"/>
        </w:rPr>
      </w:pPr>
    </w:p>
    <w:p w:rsidR="00571353" w:rsidRPr="0020008B" w:rsidRDefault="00D953DA" w:rsidP="0087356A">
      <w:pPr>
        <w:pStyle w:val="Title"/>
        <w:spacing w:before="0"/>
        <w:ind w:left="0"/>
        <w:rPr>
          <w:sz w:val="56"/>
        </w:rPr>
      </w:pPr>
      <w:r>
        <w:rPr>
          <w:sz w:val="56"/>
        </w:rPr>
        <w:t xml:space="preserve">ATTN: </w:t>
      </w:r>
    </w:p>
    <w:tbl>
      <w:tblPr>
        <w:tblStyle w:val="FaxForm"/>
        <w:tblW w:w="5187" w:type="pct"/>
        <w:tblLayout w:type="fixed"/>
        <w:tblLook w:val="0200" w:firstRow="0" w:lastRow="0" w:firstColumn="0" w:lastColumn="0" w:noHBand="1" w:noVBand="0"/>
        <w:tblDescription w:val="Fax form information"/>
      </w:tblPr>
      <w:tblGrid>
        <w:gridCol w:w="5918"/>
        <w:gridCol w:w="20"/>
        <w:gridCol w:w="1004"/>
        <w:gridCol w:w="4262"/>
      </w:tblGrid>
      <w:tr w:rsidR="00177C60" w:rsidTr="00177C60">
        <w:trPr>
          <w:trHeight w:val="6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pct"/>
          </w:tcPr>
          <w:p w:rsidR="00571353" w:rsidRPr="0020008B" w:rsidRDefault="007D028F" w:rsidP="00A86BB3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To:</w:t>
            </w:r>
            <w:r w:rsidR="00D953D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" w:type="pct"/>
          </w:tcPr>
          <w:p w:rsidR="00571353" w:rsidRPr="0020008B" w:rsidRDefault="00571353" w:rsidP="0020008B">
            <w:pPr>
              <w:pStyle w:val="FormText"/>
              <w:rPr>
                <w:rFonts w:ascii="Arial" w:hAnsi="Arial" w:cs="Arial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pct"/>
          </w:tcPr>
          <w:p w:rsidR="00571353" w:rsidRPr="0020008B" w:rsidRDefault="007D028F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From: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2" w:type="pct"/>
          </w:tcPr>
          <w:p w:rsidR="00571353" w:rsidRPr="0020008B" w:rsidRDefault="0020008B" w:rsidP="0020008B">
            <w:pPr>
              <w:pStyle w:val="FormText"/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ASTRA HEALTHCARE</w:t>
            </w:r>
          </w:p>
        </w:tc>
      </w:tr>
      <w:tr w:rsidR="00177C60" w:rsidTr="00177C60">
        <w:trPr>
          <w:trHeight w:val="6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pct"/>
          </w:tcPr>
          <w:p w:rsidR="00571353" w:rsidRPr="0020008B" w:rsidRDefault="007D028F" w:rsidP="00A86BB3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Fax: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" w:type="pct"/>
          </w:tcPr>
          <w:p w:rsidR="00571353" w:rsidRPr="0020008B" w:rsidRDefault="00571353" w:rsidP="0020008B">
            <w:pPr>
              <w:pStyle w:val="FormText"/>
              <w:rPr>
                <w:rFonts w:ascii="Arial" w:hAnsi="Arial" w:cs="Arial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pct"/>
          </w:tcPr>
          <w:p w:rsidR="00571353" w:rsidRPr="0020008B" w:rsidRDefault="0020008B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FAX</w:t>
            </w:r>
            <w:r w:rsidR="007D028F" w:rsidRPr="0020008B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2" w:type="pct"/>
          </w:tcPr>
          <w:p w:rsidR="00571353" w:rsidRPr="0020008B" w:rsidRDefault="00A86BB3" w:rsidP="0020008B">
            <w:pPr>
              <w:pStyle w:val="FormTex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905-458-3402</w:t>
            </w:r>
          </w:p>
        </w:tc>
      </w:tr>
      <w:tr w:rsidR="00177C60" w:rsidTr="00177C60">
        <w:trPr>
          <w:trHeight w:val="6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pct"/>
          </w:tcPr>
          <w:p w:rsidR="00571353" w:rsidRPr="0020008B" w:rsidRDefault="007D028F" w:rsidP="00A86BB3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Phone: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" w:type="pct"/>
          </w:tcPr>
          <w:p w:rsidR="00571353" w:rsidRPr="0020008B" w:rsidRDefault="00571353" w:rsidP="0020008B">
            <w:pPr>
              <w:pStyle w:val="FormText"/>
              <w:rPr>
                <w:rFonts w:ascii="Arial" w:hAnsi="Arial" w:cs="Arial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pct"/>
          </w:tcPr>
          <w:p w:rsidR="00571353" w:rsidRPr="0020008B" w:rsidRDefault="0020008B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PHONE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2" w:type="pct"/>
          </w:tcPr>
          <w:p w:rsidR="00571353" w:rsidRPr="0020008B" w:rsidRDefault="0020008B" w:rsidP="00A86BB3">
            <w:pPr>
              <w:pStyle w:val="FormText"/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 xml:space="preserve">: </w:t>
            </w:r>
            <w:sdt>
              <w:sdtPr>
                <w:rPr>
                  <w:rFonts w:ascii="Arial" w:hAnsi="Arial" w:cs="Arial"/>
                  <w:sz w:val="24"/>
                </w:rPr>
                <w:alias w:val="Date"/>
                <w:tag w:val=""/>
                <w:id w:val="2015946427"/>
                <w:placeholder>
                  <w:docPart w:val="A5E2111BF206488387B3DC39ED17C42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86BB3">
                  <w:rPr>
                    <w:rFonts w:ascii="Arial" w:hAnsi="Arial" w:cs="Arial"/>
                    <w:sz w:val="24"/>
                  </w:rPr>
                  <w:t>905-458-3400</w:t>
                </w:r>
              </w:sdtContent>
            </w:sdt>
          </w:p>
        </w:tc>
      </w:tr>
      <w:tr w:rsidR="00177C60" w:rsidTr="00177C60">
        <w:trPr>
          <w:trHeight w:val="6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1" w:type="pct"/>
          </w:tcPr>
          <w:p w:rsidR="00571353" w:rsidRPr="0020008B" w:rsidRDefault="0020008B" w:rsidP="00A86BB3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SUBJECT</w:t>
            </w:r>
            <w:r w:rsidR="00D953DA">
              <w:rPr>
                <w:rFonts w:ascii="Arial" w:hAnsi="Arial" w:cs="Arial"/>
                <w:sz w:val="24"/>
              </w:rPr>
              <w:t xml:space="preserve">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" w:type="pct"/>
          </w:tcPr>
          <w:p w:rsidR="00571353" w:rsidRPr="0020008B" w:rsidRDefault="00571353" w:rsidP="0020008B">
            <w:pPr>
              <w:pStyle w:val="FormText"/>
              <w:rPr>
                <w:rFonts w:ascii="Arial" w:hAnsi="Arial" w:cs="Arial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" w:type="pct"/>
          </w:tcPr>
          <w:p w:rsidR="00571353" w:rsidRPr="0020008B" w:rsidRDefault="0020008B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DATE</w:t>
            </w:r>
            <w:r w:rsidR="007D028F" w:rsidRPr="0020008B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02" w:type="pct"/>
          </w:tcPr>
          <w:p w:rsidR="00571353" w:rsidRPr="0020008B" w:rsidRDefault="00571353" w:rsidP="0020008B">
            <w:pPr>
              <w:pStyle w:val="FormText"/>
              <w:rPr>
                <w:rFonts w:ascii="Arial" w:hAnsi="Arial" w:cs="Arial"/>
                <w:sz w:val="24"/>
              </w:rPr>
            </w:pPr>
          </w:p>
        </w:tc>
      </w:tr>
      <w:tr w:rsidR="0020008B" w:rsidTr="00177C60">
        <w:tblPrEx>
          <w:tblLook w:val="04A0" w:firstRow="1" w:lastRow="0" w:firstColumn="1" w:lastColumn="0" w:noHBand="0" w:noVBand="1"/>
        </w:tblPrEx>
        <w:trPr>
          <w:trHeight w:val="672"/>
        </w:trPr>
        <w:tc>
          <w:tcPr>
            <w:tcW w:w="2641" w:type="pct"/>
          </w:tcPr>
          <w:p w:rsidR="0020008B" w:rsidRPr="0020008B" w:rsidRDefault="0020008B" w:rsidP="00A85BB6">
            <w:pPr>
              <w:rPr>
                <w:rFonts w:ascii="Arial" w:hAnsi="Arial" w:cs="Arial"/>
                <w:sz w:val="24"/>
              </w:rPr>
            </w:pPr>
            <w:r w:rsidRPr="0020008B">
              <w:rPr>
                <w:rFonts w:ascii="Arial" w:hAnsi="Arial" w:cs="Arial"/>
                <w:sz w:val="24"/>
              </w:rPr>
              <w:t>NUMBER OF PAGES INCLUDING COVER PAGE</w:t>
            </w:r>
            <w:r w:rsidR="00177C60">
              <w:rPr>
                <w:rFonts w:ascii="Arial" w:hAnsi="Arial" w:cs="Arial"/>
                <w:sz w:val="24"/>
              </w:rPr>
              <w:t xml:space="preserve"> : </w:t>
            </w:r>
          </w:p>
        </w:tc>
        <w:tc>
          <w:tcPr>
            <w:tcW w:w="9" w:type="pct"/>
          </w:tcPr>
          <w:p w:rsidR="0020008B" w:rsidRPr="0020008B" w:rsidRDefault="0020008B" w:rsidP="0020008B">
            <w:pPr>
              <w:pStyle w:val="FormText"/>
              <w:rPr>
                <w:rFonts w:ascii="Arial" w:hAnsi="Arial" w:cs="Arial"/>
                <w:sz w:val="24"/>
              </w:rPr>
            </w:pPr>
          </w:p>
        </w:tc>
        <w:tc>
          <w:tcPr>
            <w:tcW w:w="448" w:type="pct"/>
          </w:tcPr>
          <w:p w:rsidR="0020008B" w:rsidRPr="0020008B" w:rsidRDefault="0020008B" w:rsidP="00A85BB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02" w:type="pct"/>
          </w:tcPr>
          <w:p w:rsidR="0020008B" w:rsidRPr="0020008B" w:rsidRDefault="0020008B" w:rsidP="0020008B">
            <w:pPr>
              <w:pStyle w:val="FormText"/>
              <w:rPr>
                <w:rFonts w:ascii="Arial" w:hAnsi="Arial" w:cs="Arial"/>
                <w:sz w:val="24"/>
              </w:rPr>
            </w:pPr>
          </w:p>
        </w:tc>
      </w:tr>
    </w:tbl>
    <w:p w:rsidR="00234AB0" w:rsidRPr="00A9371D" w:rsidRDefault="00234AB0">
      <w:pPr>
        <w:rPr>
          <w:sz w:val="24"/>
          <w:szCs w:val="24"/>
        </w:rPr>
      </w:pPr>
    </w:p>
    <w:sectPr w:rsidR="00234AB0" w:rsidRPr="00A9371D" w:rsidSect="0020008B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72B" w:rsidRDefault="00DF172B">
      <w:pPr>
        <w:spacing w:before="0" w:after="0"/>
      </w:pPr>
      <w:r>
        <w:separator/>
      </w:r>
    </w:p>
  </w:endnote>
  <w:endnote w:type="continuationSeparator" w:id="0">
    <w:p w:rsidR="00DF172B" w:rsidRDefault="00DF17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353" w:rsidRDefault="007D028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E00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72B" w:rsidRDefault="00DF172B">
      <w:pPr>
        <w:spacing w:before="0" w:after="0"/>
      </w:pPr>
      <w:r>
        <w:separator/>
      </w:r>
    </w:p>
  </w:footnote>
  <w:footnote w:type="continuationSeparator" w:id="0">
    <w:p w:rsidR="00DF172B" w:rsidRDefault="00DF17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Date"/>
      <w:tag w:val=""/>
      <w:id w:val="466710166"/>
      <w:placeholder>
        <w:docPart w:val="098390F671C14F00A7E84CEEA5E276F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571353" w:rsidRDefault="00A86BB3">
        <w:pPr>
          <w:pStyle w:val="Header"/>
        </w:pPr>
        <w:r>
          <w:t>905-458-3400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8B"/>
    <w:rsid w:val="000018B4"/>
    <w:rsid w:val="00177AC0"/>
    <w:rsid w:val="00177C60"/>
    <w:rsid w:val="001C61E6"/>
    <w:rsid w:val="0020008B"/>
    <w:rsid w:val="00234AB0"/>
    <w:rsid w:val="0035671A"/>
    <w:rsid w:val="003A1C66"/>
    <w:rsid w:val="003B1F3D"/>
    <w:rsid w:val="003E0060"/>
    <w:rsid w:val="00571353"/>
    <w:rsid w:val="007D028F"/>
    <w:rsid w:val="007E739A"/>
    <w:rsid w:val="0083635C"/>
    <w:rsid w:val="0087356A"/>
    <w:rsid w:val="00A86BB3"/>
    <w:rsid w:val="00A9371D"/>
    <w:rsid w:val="00AF2EE7"/>
    <w:rsid w:val="00D953DA"/>
    <w:rsid w:val="00DF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5576E-540A-46F5-94AC-1F9C3555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6"/>
        <w:szCs w:val="16"/>
        <w:lang w:val="en-US" w:eastAsia="ja-JP" w:bidi="ar-SA"/>
      </w:rPr>
    </w:rPrDefault>
    <w:pPrDefault>
      <w:pPr>
        <w:spacing w:before="2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pPr>
      <w:spacing w:after="96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720"/>
      <w:ind w:left="-288"/>
      <w:contextualSpacing/>
    </w:pPr>
    <w:rPr>
      <w:rFonts w:asciiTheme="majorHAnsi" w:eastAsiaTheme="majorEastAsia" w:hAnsiTheme="majorHAnsi" w:cstheme="majorBidi"/>
      <w:kern w:val="28"/>
      <w:sz w:val="148"/>
      <w:szCs w:val="1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148"/>
      <w:szCs w:val="148"/>
    </w:rPr>
  </w:style>
  <w:style w:type="table" w:customStyle="1" w:styleId="FaxForm">
    <w:name w:val="Fax Form"/>
    <w:basedOn w:val="TableNormal"/>
    <w:uiPriority w:val="99"/>
    <w:tblPr>
      <w:tblStyleColBandSize w:val="1"/>
      <w:tblBorders>
        <w:bottom w:val="single" w:sz="8" w:space="0" w:color="auto"/>
        <w:insideH w:val="single" w:sz="8" w:space="0" w:color="auto"/>
      </w:tblBorders>
      <w:tblCellMar>
        <w:left w:w="0" w:type="dxa"/>
        <w:right w:w="0" w:type="dxa"/>
      </w:tblCellMar>
    </w:tblPr>
    <w:tblStylePr w:type="band1Vert">
      <w:rPr>
        <w:caps/>
        <w:smallCaps w:val="0"/>
      </w:rPr>
    </w:tblStylePr>
    <w:tblStylePr w:type="band2Vert">
      <w:rPr>
        <w:b w:val="0"/>
      </w:rPr>
    </w:tblStylePr>
  </w:style>
  <w:style w:type="paragraph" w:customStyle="1" w:styleId="SendOptions">
    <w:name w:val="Send Options"/>
    <w:basedOn w:val="Normal"/>
    <w:uiPriority w:val="2"/>
    <w:qFormat/>
    <w:pPr>
      <w:spacing w:before="120" w:after="240"/>
    </w:pPr>
    <w:rPr>
      <w:sz w:val="18"/>
      <w:szCs w:val="18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ext">
    <w:name w:val="Form Text"/>
    <w:basedOn w:val="Normal"/>
    <w:uiPriority w:val="1"/>
    <w:qFormat/>
    <w:p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480"/>
    </w:pPr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008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info@astrahealthcare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strahealthcare.c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ax%20Cover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E2111BF206488387B3DC39ED17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F4AD9-C5CD-4647-8B4B-CDA92C28477E}"/>
      </w:docPartPr>
      <w:docPartBody>
        <w:p w:rsidR="00DD433B" w:rsidRDefault="00437F02">
          <w:pPr>
            <w:pStyle w:val="A5E2111BF206488387B3DC39ED17C426"/>
          </w:pPr>
          <w:r>
            <w:t>[Select Date]</w:t>
          </w:r>
        </w:p>
      </w:docPartBody>
    </w:docPart>
    <w:docPart>
      <w:docPartPr>
        <w:name w:val="098390F671C14F00A7E84CEEA5E2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48CEF-5BDD-461C-A8AA-1C96A168F668}"/>
      </w:docPartPr>
      <w:docPartBody>
        <w:p w:rsidR="00DD433B" w:rsidRDefault="00437F02">
          <w:pPr>
            <w:pStyle w:val="098390F671C14F00A7E84CEEA5E276F7"/>
          </w:pPr>
          <w:r>
            <w:t>[Start text here.]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FA"/>
    <w:rsid w:val="004230E4"/>
    <w:rsid w:val="00437F02"/>
    <w:rsid w:val="007123FA"/>
    <w:rsid w:val="007C1F92"/>
    <w:rsid w:val="008B1374"/>
    <w:rsid w:val="009F5A5E"/>
    <w:rsid w:val="00AD7828"/>
    <w:rsid w:val="00DD433B"/>
    <w:rsid w:val="00E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3A78CF37524F4BCE803F3D9F3D9CF011">
    <w:name w:val="3A78CF37524F4BCE803F3D9F3D9CF011"/>
  </w:style>
  <w:style w:type="paragraph" w:customStyle="1" w:styleId="49F51422F7F94CBBAF0416D811742C44">
    <w:name w:val="49F51422F7F94CBBAF0416D811742C44"/>
  </w:style>
  <w:style w:type="paragraph" w:customStyle="1" w:styleId="90D8CFD0177340A5935FC6D5E3B8E30F">
    <w:name w:val="90D8CFD0177340A5935FC6D5E3B8E30F"/>
  </w:style>
  <w:style w:type="paragraph" w:customStyle="1" w:styleId="36447EF8A449414BAF4264C9575FEA84">
    <w:name w:val="36447EF8A449414BAF4264C9575FEA84"/>
  </w:style>
  <w:style w:type="paragraph" w:customStyle="1" w:styleId="310F67EEE5CD4A628879CB5E78204181">
    <w:name w:val="310F67EEE5CD4A628879CB5E78204181"/>
  </w:style>
  <w:style w:type="paragraph" w:customStyle="1" w:styleId="88E14C1306C14862BA0580F0C7A05B94">
    <w:name w:val="88E14C1306C14862BA0580F0C7A05B94"/>
  </w:style>
  <w:style w:type="paragraph" w:customStyle="1" w:styleId="E076A0392BDF43EB9225B777D9F4E50D">
    <w:name w:val="E076A0392BDF43EB9225B777D9F4E50D"/>
  </w:style>
  <w:style w:type="paragraph" w:customStyle="1" w:styleId="7C1B8EBEB2424435BA7CEA62C74D73BD">
    <w:name w:val="7C1B8EBEB2424435BA7CEA62C74D73BD"/>
  </w:style>
  <w:style w:type="paragraph" w:customStyle="1" w:styleId="3C9176235E3A4E528EA7A4C402854D58">
    <w:name w:val="3C9176235E3A4E528EA7A4C402854D58"/>
  </w:style>
  <w:style w:type="paragraph" w:customStyle="1" w:styleId="B242851C21724546856D6C48C159A517">
    <w:name w:val="B242851C21724546856D6C48C159A517"/>
  </w:style>
  <w:style w:type="paragraph" w:customStyle="1" w:styleId="A5E2111BF206488387B3DC39ED17C426">
    <w:name w:val="A5E2111BF206488387B3DC39ED17C426"/>
  </w:style>
  <w:style w:type="paragraph" w:customStyle="1" w:styleId="52491E3DAF574F79901DF7217E617525">
    <w:name w:val="52491E3DAF574F79901DF7217E617525"/>
  </w:style>
  <w:style w:type="paragraph" w:customStyle="1" w:styleId="098390F671C14F00A7E84CEEA5E276F7">
    <w:name w:val="098390F671C14F00A7E84CEEA5E276F7"/>
  </w:style>
  <w:style w:type="paragraph" w:customStyle="1" w:styleId="E610B146BDCE474FB42ABCDDC041C46C">
    <w:name w:val="E610B146BDCE474FB42ABCDDC041C46C"/>
    <w:rsid w:val="007123FA"/>
  </w:style>
  <w:style w:type="paragraph" w:customStyle="1" w:styleId="7D01EC24BDE14559A42D1D01195B1C10">
    <w:name w:val="7D01EC24BDE14559A42D1D01195B1C10"/>
    <w:rsid w:val="007123FA"/>
  </w:style>
  <w:style w:type="paragraph" w:customStyle="1" w:styleId="06572F24BF3C4662B6C5236128BC5055">
    <w:name w:val="06572F24BF3C4662B6C5236128BC5055"/>
    <w:rsid w:val="007123FA"/>
  </w:style>
  <w:style w:type="paragraph" w:customStyle="1" w:styleId="134C595B4B9740E08EEB9B006E06997F">
    <w:name w:val="134C595B4B9740E08EEB9B006E06997F"/>
    <w:rsid w:val="007123FA"/>
  </w:style>
  <w:style w:type="paragraph" w:customStyle="1" w:styleId="D51A1ADB1CBC4F60A18A2C68CA2B6F90">
    <w:name w:val="D51A1ADB1CBC4F60A18A2C68CA2B6F90"/>
    <w:rsid w:val="007123FA"/>
  </w:style>
  <w:style w:type="paragraph" w:customStyle="1" w:styleId="101233777BFE48EB93408D6786E46904">
    <w:name w:val="101233777BFE48EB93408D6786E46904"/>
    <w:rsid w:val="007123FA"/>
  </w:style>
  <w:style w:type="paragraph" w:customStyle="1" w:styleId="AD240ABC98594F87BDFC9DEB353B2B6E">
    <w:name w:val="AD240ABC98594F87BDFC9DEB353B2B6E"/>
    <w:rsid w:val="00712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191919"/>
      </a:dk2>
      <a:lt2>
        <a:srgbClr val="F8F8F8"/>
      </a:lt2>
      <a:accent1>
        <a:srgbClr val="6E6E6E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905-458-3400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855905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2012-09-12T18:51:00+00:00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1621306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TP103453671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58520B-6E5A-487E-87F3-956084B57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74C32-FD0E-404D-8AAB-6D3F8F2AF36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7C4ECCBB-CA41-48D5-B861-7AB0A032E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Fax Cover Sheet.dotx</Template>
  <TotalTime>176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2020-04-30T17:01:00Z</cp:lastPrinted>
  <dcterms:created xsi:type="dcterms:W3CDTF">2019-01-12T18:27:00Z</dcterms:created>
  <dcterms:modified xsi:type="dcterms:W3CDTF">2021-05-18T18:42:00Z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